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D20BD" w14:textId="77777777" w:rsidR="00B47AA7" w:rsidRDefault="00BE568A" w:rsidP="00B47AA7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471EF9A" wp14:editId="1201BD6A">
            <wp:simplePos x="0" y="0"/>
            <wp:positionH relativeFrom="column">
              <wp:posOffset>-1083945</wp:posOffset>
            </wp:positionH>
            <wp:positionV relativeFrom="paragraph">
              <wp:posOffset>-902335</wp:posOffset>
            </wp:positionV>
            <wp:extent cx="7780020" cy="10064115"/>
            <wp:effectExtent l="0" t="0" r="0" b="0"/>
            <wp:wrapNone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1006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DF303" w14:textId="77777777" w:rsidR="00B47AA7" w:rsidRDefault="00B47AA7" w:rsidP="00B47AA7">
      <w:pPr>
        <w:jc w:val="center"/>
      </w:pPr>
    </w:p>
    <w:p w14:paraId="656099C5" w14:textId="77777777" w:rsidR="00B47AA7" w:rsidRDefault="00B47AA7" w:rsidP="00B47AA7">
      <w:pPr>
        <w:jc w:val="center"/>
      </w:pPr>
    </w:p>
    <w:p w14:paraId="45F8191F" w14:textId="77777777" w:rsidR="00B47AA7" w:rsidRDefault="00B47AA7" w:rsidP="00B47AA7">
      <w:pPr>
        <w:jc w:val="center"/>
      </w:pPr>
    </w:p>
    <w:p w14:paraId="59E88C15" w14:textId="77777777" w:rsidR="00B47AA7" w:rsidRDefault="00B47AA7" w:rsidP="00B47AA7">
      <w:pPr>
        <w:jc w:val="center"/>
      </w:pPr>
    </w:p>
    <w:p w14:paraId="4952E8F4" w14:textId="77777777" w:rsidR="00B47AA7" w:rsidRDefault="00B47AA7" w:rsidP="00B47AA7">
      <w:pPr>
        <w:jc w:val="center"/>
      </w:pPr>
    </w:p>
    <w:p w14:paraId="0CBFC4FE" w14:textId="77777777" w:rsidR="00B47AA7" w:rsidRDefault="00B47AA7" w:rsidP="00B47AA7">
      <w:pPr>
        <w:jc w:val="center"/>
      </w:pPr>
    </w:p>
    <w:p w14:paraId="33F4EA6A" w14:textId="77777777" w:rsidR="00B47AA7" w:rsidRDefault="00B47AA7" w:rsidP="00B47AA7">
      <w:pPr>
        <w:jc w:val="center"/>
      </w:pPr>
    </w:p>
    <w:p w14:paraId="55D1A971" w14:textId="77777777" w:rsidR="00B47AA7" w:rsidRDefault="00BE568A" w:rsidP="00B47AA7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7CC5682" wp14:editId="251FB29D">
            <wp:simplePos x="0" y="0"/>
            <wp:positionH relativeFrom="column">
              <wp:posOffset>722630</wp:posOffset>
            </wp:positionH>
            <wp:positionV relativeFrom="paragraph">
              <wp:posOffset>276225</wp:posOffset>
            </wp:positionV>
            <wp:extent cx="3847465" cy="601345"/>
            <wp:effectExtent l="0" t="0" r="635" b="8255"/>
            <wp:wrapSquare wrapText="bothSides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gativo_alta_r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E3215" w14:textId="77777777" w:rsidR="00B47AA7" w:rsidRDefault="00B47AA7" w:rsidP="00B47AA7">
      <w:pPr>
        <w:jc w:val="center"/>
      </w:pPr>
    </w:p>
    <w:p w14:paraId="23B44E43" w14:textId="77777777" w:rsidR="00B47AA7" w:rsidRDefault="00B47AA7" w:rsidP="00B47AA7">
      <w:pPr>
        <w:jc w:val="center"/>
      </w:pPr>
    </w:p>
    <w:p w14:paraId="572B12C4" w14:textId="77777777" w:rsidR="00B47AA7" w:rsidRDefault="00B47AA7" w:rsidP="00B47AA7">
      <w:pPr>
        <w:jc w:val="center"/>
      </w:pPr>
    </w:p>
    <w:p w14:paraId="2A7BCC69" w14:textId="2447C1C7" w:rsidR="00E528C1" w:rsidRDefault="0004332E" w:rsidP="00B47AA7">
      <w:pPr>
        <w:spacing w:line="240" w:lineRule="auto"/>
        <w:jc w:val="center"/>
        <w:rPr>
          <w:rFonts w:ascii="Montserrat Light" w:hAnsi="Montserrat Light"/>
          <w:color w:val="FFFFFF" w:themeColor="background1"/>
          <w:sz w:val="30"/>
          <w:szCs w:val="30"/>
        </w:rPr>
      </w:pPr>
      <w:r>
        <w:rPr>
          <w:rFonts w:ascii="Montserrat Light" w:hAnsi="Montserrat Light"/>
          <w:color w:val="FFFFFF" w:themeColor="background1"/>
          <w:sz w:val="30"/>
          <w:szCs w:val="30"/>
        </w:rPr>
        <w:t>Leopoldo Otero</w:t>
      </w:r>
    </w:p>
    <w:p w14:paraId="6A5D9E80" w14:textId="165A21A5" w:rsidR="00C2119F" w:rsidRPr="00992A2C" w:rsidRDefault="0004332E" w:rsidP="00B47AA7">
      <w:pPr>
        <w:spacing w:line="240" w:lineRule="auto"/>
        <w:jc w:val="center"/>
        <w:rPr>
          <w:rFonts w:ascii="Montserrat Light" w:hAnsi="Montserrat Light"/>
          <w:color w:val="FFFFFF" w:themeColor="background1"/>
          <w:sz w:val="30"/>
          <w:szCs w:val="30"/>
        </w:rPr>
      </w:pPr>
      <w:r>
        <w:rPr>
          <w:rFonts w:ascii="Montserrat Light" w:hAnsi="Montserrat Light"/>
          <w:color w:val="FFFFFF" w:themeColor="background1"/>
          <w:sz w:val="30"/>
          <w:szCs w:val="30"/>
        </w:rPr>
        <w:t>Grupo CADI</w:t>
      </w:r>
    </w:p>
    <w:p w14:paraId="249683D8" w14:textId="2C633C9D" w:rsidR="00B47AA7" w:rsidRPr="00992A2C" w:rsidRDefault="0004332E" w:rsidP="00671228">
      <w:pPr>
        <w:spacing w:line="240" w:lineRule="auto"/>
        <w:jc w:val="center"/>
        <w:rPr>
          <w:rFonts w:ascii="Montserrat Light" w:hAnsi="Montserrat Light"/>
          <w:b/>
          <w:color w:val="FFFFFF" w:themeColor="background1"/>
          <w:sz w:val="30"/>
          <w:szCs w:val="30"/>
        </w:rPr>
      </w:pPr>
      <w:r>
        <w:rPr>
          <w:rFonts w:ascii="Montserrat Light" w:hAnsi="Montserrat Light"/>
          <w:b/>
          <w:color w:val="FFFFFF" w:themeColor="background1"/>
          <w:sz w:val="30"/>
          <w:szCs w:val="30"/>
        </w:rPr>
        <w:t>Recibo de Pago</w:t>
      </w:r>
    </w:p>
    <w:p w14:paraId="3D4CCC29" w14:textId="77777777" w:rsidR="000014FA" w:rsidRDefault="000014FA" w:rsidP="00B47AA7">
      <w:pPr>
        <w:jc w:val="center"/>
      </w:pPr>
    </w:p>
    <w:p w14:paraId="464120CD" w14:textId="77777777" w:rsidR="00B47AA7" w:rsidRDefault="00B47AA7" w:rsidP="00B47AA7">
      <w:pPr>
        <w:jc w:val="center"/>
      </w:pPr>
    </w:p>
    <w:p w14:paraId="4B94457E" w14:textId="77777777" w:rsidR="00B47AA7" w:rsidRDefault="00B47AA7" w:rsidP="00B47AA7">
      <w:pPr>
        <w:jc w:val="center"/>
      </w:pPr>
    </w:p>
    <w:p w14:paraId="123AD7A1" w14:textId="77777777" w:rsidR="00B47AA7" w:rsidRDefault="00B47AA7" w:rsidP="00B47AA7"/>
    <w:p w14:paraId="766F01B1" w14:textId="77777777" w:rsidR="00B47AA7" w:rsidRDefault="00B47AA7" w:rsidP="00B47AA7">
      <w:pPr>
        <w:jc w:val="center"/>
      </w:pPr>
    </w:p>
    <w:p w14:paraId="1BA0EB13" w14:textId="77777777" w:rsidR="00B47AA7" w:rsidRDefault="00B47AA7" w:rsidP="00B47AA7">
      <w:pPr>
        <w:spacing w:after="0"/>
        <w:jc w:val="right"/>
        <w:rPr>
          <w:color w:val="FFFFFF" w:themeColor="background1"/>
          <w:sz w:val="24"/>
        </w:rPr>
      </w:pPr>
    </w:p>
    <w:p w14:paraId="0766F07A" w14:textId="77777777" w:rsidR="00F71AFE" w:rsidRDefault="00F71AFE" w:rsidP="00B47AA7">
      <w:pPr>
        <w:spacing w:after="0"/>
        <w:jc w:val="right"/>
        <w:rPr>
          <w:color w:val="FFFFFF" w:themeColor="background1"/>
          <w:sz w:val="24"/>
        </w:rPr>
      </w:pPr>
    </w:p>
    <w:p w14:paraId="1324311E" w14:textId="77777777" w:rsidR="00C437FC" w:rsidRDefault="00C437FC" w:rsidP="00B47AA7">
      <w:pPr>
        <w:spacing w:after="0"/>
        <w:jc w:val="right"/>
        <w:rPr>
          <w:color w:val="FFFFFF" w:themeColor="background1"/>
          <w:sz w:val="24"/>
        </w:rPr>
      </w:pPr>
    </w:p>
    <w:p w14:paraId="6E7D1999" w14:textId="77777777" w:rsidR="00B47AA7" w:rsidRPr="00992A2C" w:rsidRDefault="001111DF" w:rsidP="00B47AA7">
      <w:pPr>
        <w:spacing w:after="0"/>
        <w:jc w:val="right"/>
        <w:rPr>
          <w:rFonts w:ascii="Montserrat ExtraLight" w:hAnsi="Montserrat ExtraLight"/>
          <w:color w:val="FFFFFF" w:themeColor="background1"/>
          <w:sz w:val="20"/>
        </w:rPr>
      </w:pPr>
      <w:r w:rsidRPr="00992A2C">
        <w:rPr>
          <w:rFonts w:ascii="Montserrat ExtraLight" w:hAnsi="Montserrat ExtraLight"/>
          <w:color w:val="FFFFFF" w:themeColor="background1"/>
          <w:sz w:val="20"/>
        </w:rPr>
        <w:t>Daniel Hernández</w:t>
      </w:r>
    </w:p>
    <w:p w14:paraId="504BEA48" w14:textId="77777777" w:rsidR="00B47AA7" w:rsidRPr="00992A2C" w:rsidRDefault="001111DF" w:rsidP="00B47AA7">
      <w:pPr>
        <w:spacing w:after="0"/>
        <w:jc w:val="right"/>
        <w:rPr>
          <w:rFonts w:ascii="Montserrat ExtraLight" w:hAnsi="Montserrat ExtraLight"/>
          <w:color w:val="FFFFFF" w:themeColor="background1"/>
          <w:sz w:val="20"/>
        </w:rPr>
      </w:pPr>
      <w:r w:rsidRPr="00992A2C">
        <w:rPr>
          <w:rFonts w:ascii="Montserrat ExtraLight" w:hAnsi="Montserrat ExtraLight"/>
          <w:color w:val="FFFFFF" w:themeColor="background1"/>
          <w:sz w:val="20"/>
        </w:rPr>
        <w:t>Director de cuentas</w:t>
      </w:r>
    </w:p>
    <w:p w14:paraId="0B67B4FC" w14:textId="77777777" w:rsidR="00B47AA7" w:rsidRPr="00992A2C" w:rsidRDefault="001111DF" w:rsidP="00B47AA7">
      <w:pPr>
        <w:spacing w:after="0"/>
        <w:jc w:val="right"/>
        <w:rPr>
          <w:rFonts w:ascii="Montserrat ExtraLight" w:hAnsi="Montserrat ExtraLight"/>
          <w:color w:val="FFFFFF" w:themeColor="background1"/>
          <w:sz w:val="20"/>
        </w:rPr>
      </w:pPr>
      <w:r w:rsidRPr="00992A2C">
        <w:rPr>
          <w:rFonts w:ascii="Montserrat ExtraLight" w:hAnsi="Montserrat ExtraLight"/>
          <w:color w:val="FFFFFF" w:themeColor="background1"/>
          <w:sz w:val="20"/>
        </w:rPr>
        <w:t>daniel</w:t>
      </w:r>
      <w:r w:rsidR="00E94D2A" w:rsidRPr="00992A2C">
        <w:rPr>
          <w:rFonts w:ascii="Montserrat ExtraLight" w:hAnsi="Montserrat ExtraLight"/>
          <w:color w:val="FFFFFF" w:themeColor="background1"/>
          <w:sz w:val="20"/>
        </w:rPr>
        <w:t>@stetamalo.com</w:t>
      </w:r>
    </w:p>
    <w:p w14:paraId="2496DF72" w14:textId="77777777" w:rsidR="00F71AFE" w:rsidRPr="00992A2C" w:rsidRDefault="001111DF" w:rsidP="00C437FC">
      <w:pPr>
        <w:spacing w:after="0"/>
        <w:jc w:val="right"/>
        <w:rPr>
          <w:rFonts w:ascii="Montserrat ExtraLight" w:hAnsi="Montserrat ExtraLight"/>
          <w:color w:val="FFFFFF" w:themeColor="background1"/>
          <w:sz w:val="20"/>
        </w:rPr>
      </w:pPr>
      <w:r w:rsidRPr="00992A2C">
        <w:rPr>
          <w:rFonts w:ascii="Montserrat ExtraLight" w:hAnsi="Montserrat ExtraLight"/>
          <w:color w:val="FFFFFF" w:themeColor="background1"/>
          <w:sz w:val="20"/>
        </w:rPr>
        <w:t>(442) 1271132</w:t>
      </w:r>
    </w:p>
    <w:p w14:paraId="4B06DF39" w14:textId="77777777" w:rsidR="00D41234" w:rsidRDefault="00D41234" w:rsidP="002646D3">
      <w:pPr>
        <w:rPr>
          <w:rFonts w:ascii="Gotham Bold" w:hAnsi="Gotham Bold"/>
          <w:color w:val="494645"/>
          <w:sz w:val="44"/>
        </w:rPr>
      </w:pPr>
    </w:p>
    <w:p w14:paraId="61AE5A22" w14:textId="77777777" w:rsidR="00992A2C" w:rsidRDefault="00992A2C" w:rsidP="002646D3">
      <w:pPr>
        <w:rPr>
          <w:rFonts w:ascii="Gotham Bold" w:hAnsi="Gotham Bold"/>
          <w:color w:val="494645"/>
          <w:sz w:val="44"/>
        </w:rPr>
      </w:pPr>
    </w:p>
    <w:p w14:paraId="78C4AEAD" w14:textId="77777777" w:rsidR="00C437FC" w:rsidRDefault="008402EF" w:rsidP="002646D3">
      <w:pPr>
        <w:rPr>
          <w:rFonts w:ascii="Gotham Bold" w:hAnsi="Gotham Bold"/>
          <w:color w:val="494645"/>
          <w:sz w:val="44"/>
        </w:rPr>
      </w:pPr>
      <w:r>
        <w:rPr>
          <w:rFonts w:ascii="Gotham Bold" w:hAnsi="Gotham Bold"/>
          <w:color w:val="494645"/>
          <w:sz w:val="44"/>
        </w:rPr>
        <w:t>Recibo de Pago</w:t>
      </w:r>
    </w:p>
    <w:p w14:paraId="2C6E2B5E" w14:textId="2261D0ED" w:rsidR="00890AC0" w:rsidRPr="008402EF" w:rsidRDefault="008402EF" w:rsidP="00890AC0">
      <w:pPr>
        <w:rPr>
          <w:rFonts w:ascii="Montserrat ExtraLight" w:hAnsi="Montserrat ExtraLight"/>
          <w:color w:val="595959" w:themeColor="text1" w:themeTint="A6"/>
          <w:sz w:val="24"/>
          <w:szCs w:val="24"/>
        </w:rPr>
      </w:pPr>
      <w:r>
        <w:rPr>
          <w:rFonts w:ascii="Montserrat ExtraLight" w:hAnsi="Montserrat ExtraLight"/>
          <w:color w:val="595959" w:themeColor="text1" w:themeTint="A6"/>
          <w:sz w:val="24"/>
          <w:szCs w:val="24"/>
        </w:rPr>
        <w:t>Recibí</w:t>
      </w:r>
      <w:r w:rsidR="003D083C">
        <w:rPr>
          <w:rFonts w:ascii="Montserrat ExtraLight" w:hAnsi="Montserrat ExtraLight"/>
          <w:color w:val="595959" w:themeColor="text1" w:themeTint="A6"/>
          <w:sz w:val="24"/>
          <w:szCs w:val="24"/>
        </w:rPr>
        <w:t xml:space="preserve"> de Daniel Villanueva</w:t>
      </w:r>
      <w:r>
        <w:rPr>
          <w:rFonts w:ascii="Montserrat ExtraLight" w:hAnsi="Montserrat ExtraLight"/>
          <w:color w:val="595959" w:themeColor="text1" w:themeTint="A6"/>
          <w:sz w:val="24"/>
          <w:szCs w:val="24"/>
        </w:rPr>
        <w:t xml:space="preserve"> la cantidad de $</w:t>
      </w:r>
      <w:r w:rsidR="002D32F5">
        <w:rPr>
          <w:rFonts w:ascii="Montserrat ExtraLight" w:hAnsi="Montserrat ExtraLight"/>
          <w:color w:val="595959" w:themeColor="text1" w:themeTint="A6"/>
          <w:sz w:val="24"/>
          <w:szCs w:val="24"/>
        </w:rPr>
        <w:t>1</w:t>
      </w:r>
      <w:r w:rsidR="003D083C">
        <w:rPr>
          <w:rFonts w:ascii="Montserrat ExtraLight" w:hAnsi="Montserrat ExtraLight"/>
          <w:color w:val="595959" w:themeColor="text1" w:themeTint="A6"/>
          <w:sz w:val="24"/>
          <w:szCs w:val="24"/>
        </w:rPr>
        <w:t>00,000</w:t>
      </w:r>
      <w:r w:rsidR="0004332E">
        <w:rPr>
          <w:rFonts w:ascii="Montserrat ExtraLight" w:hAnsi="Montserrat ExtraLight"/>
          <w:color w:val="595959" w:themeColor="text1" w:themeTint="A6"/>
          <w:sz w:val="24"/>
          <w:szCs w:val="24"/>
        </w:rPr>
        <w:t>.00</w:t>
      </w:r>
      <w:r>
        <w:rPr>
          <w:rFonts w:ascii="Montserrat ExtraLight" w:hAnsi="Montserrat ExtraLight"/>
          <w:color w:val="595959" w:themeColor="text1" w:themeTint="A6"/>
          <w:sz w:val="24"/>
          <w:szCs w:val="24"/>
        </w:rPr>
        <w:t xml:space="preserve"> (</w:t>
      </w:r>
      <w:r w:rsidR="003D083C">
        <w:rPr>
          <w:rFonts w:ascii="Montserrat ExtraLight" w:hAnsi="Montserrat ExtraLight"/>
          <w:color w:val="595959" w:themeColor="text1" w:themeTint="A6"/>
          <w:sz w:val="24"/>
          <w:szCs w:val="24"/>
        </w:rPr>
        <w:t>cien mil</w:t>
      </w:r>
      <w:r w:rsidR="0004332E">
        <w:rPr>
          <w:rFonts w:ascii="Montserrat ExtraLight" w:hAnsi="Montserrat ExtraLight"/>
          <w:color w:val="595959" w:themeColor="text1" w:themeTint="A6"/>
          <w:sz w:val="24"/>
          <w:szCs w:val="24"/>
        </w:rPr>
        <w:t xml:space="preserve"> pesos</w:t>
      </w:r>
      <w:r>
        <w:rPr>
          <w:rFonts w:ascii="Montserrat ExtraLight" w:hAnsi="Montserrat ExtraLight"/>
          <w:color w:val="595959" w:themeColor="text1" w:themeTint="A6"/>
          <w:sz w:val="24"/>
          <w:szCs w:val="24"/>
        </w:rPr>
        <w:t xml:space="preserve"> mexicanos) por concepto </w:t>
      </w:r>
      <w:r w:rsidR="002D32F5">
        <w:rPr>
          <w:rFonts w:ascii="Montserrat ExtraLight" w:hAnsi="Montserrat ExtraLight"/>
          <w:color w:val="595959" w:themeColor="text1" w:themeTint="A6"/>
          <w:sz w:val="24"/>
          <w:szCs w:val="24"/>
        </w:rPr>
        <w:t xml:space="preserve">anticipo </w:t>
      </w:r>
      <w:r>
        <w:rPr>
          <w:rFonts w:ascii="Montserrat ExtraLight" w:hAnsi="Montserrat ExtraLight"/>
          <w:color w:val="595959" w:themeColor="text1" w:themeTint="A6"/>
          <w:sz w:val="24"/>
          <w:szCs w:val="24"/>
        </w:rPr>
        <w:t xml:space="preserve">de desarrollo de </w:t>
      </w:r>
      <w:r w:rsidR="003D083C">
        <w:rPr>
          <w:rFonts w:ascii="Montserrat ExtraLight" w:hAnsi="Montserrat ExtraLight"/>
          <w:color w:val="595959" w:themeColor="text1" w:themeTint="A6"/>
          <w:sz w:val="24"/>
          <w:szCs w:val="24"/>
        </w:rPr>
        <w:t>plataforma web</w:t>
      </w:r>
      <w:r w:rsidR="002D32F5">
        <w:rPr>
          <w:rFonts w:ascii="Montserrat ExtraLight" w:hAnsi="Montserrat ExtraLight"/>
          <w:color w:val="595959" w:themeColor="text1" w:themeTint="A6"/>
          <w:sz w:val="24"/>
          <w:szCs w:val="24"/>
        </w:rPr>
        <w:t>.</w:t>
      </w:r>
    </w:p>
    <w:p w14:paraId="19828D31" w14:textId="77777777" w:rsidR="002A6959" w:rsidRDefault="002A6959" w:rsidP="002646D3">
      <w:pPr>
        <w:rPr>
          <w:rFonts w:ascii="Montserrat Ultra Light" w:hAnsi="Montserrat Ultra Light"/>
          <w:color w:val="494645"/>
          <w:sz w:val="24"/>
        </w:rPr>
      </w:pPr>
    </w:p>
    <w:tbl>
      <w:tblPr>
        <w:tblStyle w:val="Tablanormal31"/>
        <w:tblW w:w="0" w:type="auto"/>
        <w:tblLook w:val="04A0" w:firstRow="1" w:lastRow="0" w:firstColumn="1" w:lastColumn="0" w:noHBand="0" w:noVBand="1"/>
      </w:tblPr>
      <w:tblGrid>
        <w:gridCol w:w="4427"/>
        <w:gridCol w:w="4411"/>
      </w:tblGrid>
      <w:tr w:rsidR="00985254" w:rsidRPr="00985254" w14:paraId="3CCF29AD" w14:textId="77777777" w:rsidTr="00CA4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27" w:type="dxa"/>
            <w:tcBorders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14:paraId="406F54B0" w14:textId="77777777" w:rsidR="004E041C" w:rsidRPr="00985254" w:rsidRDefault="004E041C" w:rsidP="00985254">
            <w:pPr>
              <w:spacing w:before="240" w:line="360" w:lineRule="auto"/>
              <w:rPr>
                <w:rFonts w:ascii="Gotham Book" w:hAnsi="Gotham Book"/>
                <w:color w:val="FFFFFF" w:themeColor="background1"/>
                <w:sz w:val="24"/>
              </w:rPr>
            </w:pPr>
            <w:r w:rsidRPr="00985254">
              <w:rPr>
                <w:rFonts w:ascii="Gotham Book" w:hAnsi="Gotham Book"/>
                <w:color w:val="FFFFFF" w:themeColor="background1"/>
                <w:sz w:val="24"/>
              </w:rPr>
              <w:t>COn</w:t>
            </w:r>
            <w:r w:rsidR="00985254" w:rsidRPr="00985254">
              <w:rPr>
                <w:rFonts w:ascii="Gotham Book" w:hAnsi="Gotham Book"/>
                <w:color w:val="FFFFFF" w:themeColor="background1"/>
                <w:sz w:val="24"/>
              </w:rPr>
              <w:t>cepto</w:t>
            </w:r>
          </w:p>
        </w:tc>
        <w:tc>
          <w:tcPr>
            <w:tcW w:w="4411" w:type="dxa"/>
            <w:tcBorders>
              <w:left w:val="single" w:sz="4" w:space="0" w:color="F79646" w:themeColor="accent6"/>
              <w:bottom w:val="single" w:sz="4" w:space="0" w:color="F79646" w:themeColor="accent6"/>
            </w:tcBorders>
            <w:shd w:val="clear" w:color="auto" w:fill="F79646" w:themeFill="accent6"/>
          </w:tcPr>
          <w:p w14:paraId="0A10AD25" w14:textId="77777777" w:rsidR="004E041C" w:rsidRPr="00985254" w:rsidRDefault="004E041C" w:rsidP="00985254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color w:val="FFFFFF" w:themeColor="background1"/>
                <w:sz w:val="24"/>
              </w:rPr>
            </w:pPr>
            <w:r w:rsidRPr="00985254">
              <w:rPr>
                <w:rFonts w:ascii="Gotham Book" w:hAnsi="Gotham Book"/>
                <w:color w:val="FFFFFF" w:themeColor="background1"/>
                <w:sz w:val="24"/>
              </w:rPr>
              <w:t>Precio</w:t>
            </w:r>
          </w:p>
        </w:tc>
      </w:tr>
      <w:tr w:rsidR="004E041C" w:rsidRPr="00992A2C" w14:paraId="193F8B66" w14:textId="77777777" w:rsidTr="00CA4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tcBorders>
              <w:top w:val="single" w:sz="4" w:space="0" w:color="F79646" w:themeColor="accent6"/>
              <w:right w:val="single" w:sz="4" w:space="0" w:color="F79646" w:themeColor="accent6"/>
            </w:tcBorders>
            <w:shd w:val="clear" w:color="auto" w:fill="FFFFFF" w:themeFill="background1"/>
          </w:tcPr>
          <w:p w14:paraId="727EA564" w14:textId="446602E4" w:rsidR="004E041C" w:rsidRPr="00992A2C" w:rsidRDefault="008402EF" w:rsidP="00985254">
            <w:pPr>
              <w:spacing w:before="240" w:line="360" w:lineRule="auto"/>
              <w:rPr>
                <w:rFonts w:ascii="Montserrat ExtraLight" w:hAnsi="Montserrat ExtraLight"/>
                <w:color w:val="494645"/>
                <w:sz w:val="24"/>
              </w:rPr>
            </w:pPr>
            <w:r>
              <w:rPr>
                <w:rFonts w:ascii="Montserrat ExtraLight" w:hAnsi="Montserrat ExtraLight"/>
                <w:color w:val="494645"/>
                <w:sz w:val="24"/>
              </w:rPr>
              <w:t>Pago (</w:t>
            </w:r>
            <w:r w:rsidR="003D083C">
              <w:rPr>
                <w:rFonts w:ascii="Montserrat ExtraLight" w:hAnsi="Montserrat ExtraLight"/>
                <w:color w:val="494645"/>
                <w:sz w:val="24"/>
              </w:rPr>
              <w:t>13 marzo</w:t>
            </w:r>
            <w:r w:rsidR="0004332E">
              <w:rPr>
                <w:rFonts w:ascii="Montserrat ExtraLight" w:hAnsi="Montserrat ExtraLight"/>
                <w:color w:val="494645"/>
                <w:sz w:val="24"/>
              </w:rPr>
              <w:t xml:space="preserve"> 2018</w:t>
            </w:r>
            <w:r>
              <w:rPr>
                <w:rFonts w:ascii="Montserrat ExtraLight" w:hAnsi="Montserrat ExtraLight"/>
                <w:color w:val="494645"/>
                <w:sz w:val="24"/>
              </w:rPr>
              <w:t>)</w:t>
            </w:r>
          </w:p>
        </w:tc>
        <w:tc>
          <w:tcPr>
            <w:tcW w:w="4411" w:type="dxa"/>
            <w:tcBorders>
              <w:top w:val="single" w:sz="4" w:space="0" w:color="F79646" w:themeColor="accent6"/>
              <w:left w:val="single" w:sz="4" w:space="0" w:color="F79646" w:themeColor="accent6"/>
            </w:tcBorders>
            <w:shd w:val="clear" w:color="auto" w:fill="FFFFFF" w:themeFill="background1"/>
          </w:tcPr>
          <w:p w14:paraId="7F9BDB78" w14:textId="29D971E7" w:rsidR="004E041C" w:rsidRPr="00992A2C" w:rsidRDefault="008402EF" w:rsidP="0098525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ExtraLight" w:hAnsi="Montserrat ExtraLight"/>
                <w:color w:val="494645"/>
                <w:sz w:val="24"/>
              </w:rPr>
            </w:pPr>
            <w:r>
              <w:rPr>
                <w:rFonts w:ascii="Montserrat ExtraLight" w:hAnsi="Montserrat ExtraLight"/>
                <w:color w:val="494645"/>
                <w:sz w:val="24"/>
              </w:rPr>
              <w:t>$</w:t>
            </w:r>
            <w:r w:rsidR="00702EC2">
              <w:rPr>
                <w:rFonts w:ascii="Montserrat ExtraLight" w:hAnsi="Montserrat ExtraLight"/>
                <w:color w:val="494645"/>
                <w:sz w:val="24"/>
              </w:rPr>
              <w:t>1</w:t>
            </w:r>
            <w:r w:rsidR="003D083C">
              <w:rPr>
                <w:rFonts w:ascii="Montserrat ExtraLight" w:hAnsi="Montserrat ExtraLight"/>
                <w:color w:val="494645"/>
                <w:sz w:val="24"/>
              </w:rPr>
              <w:t>00,000</w:t>
            </w:r>
          </w:p>
        </w:tc>
      </w:tr>
      <w:tr w:rsidR="00985254" w:rsidRPr="00992A2C" w14:paraId="6F8D83E2" w14:textId="77777777" w:rsidTr="00CA4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tcBorders>
              <w:right w:val="single" w:sz="4" w:space="0" w:color="F79646" w:themeColor="accent6"/>
            </w:tcBorders>
            <w:shd w:val="clear" w:color="auto" w:fill="FFFFFF" w:themeFill="background1"/>
          </w:tcPr>
          <w:p w14:paraId="6D8DABAD" w14:textId="77777777" w:rsidR="00985254" w:rsidRPr="00992A2C" w:rsidRDefault="00985254" w:rsidP="00985254">
            <w:pPr>
              <w:spacing w:before="240" w:line="360" w:lineRule="auto"/>
              <w:jc w:val="right"/>
              <w:rPr>
                <w:rFonts w:ascii="Montserrat ExtraLight" w:hAnsi="Montserrat ExtraLight"/>
                <w:color w:val="494645"/>
                <w:sz w:val="24"/>
              </w:rPr>
            </w:pPr>
            <w:r w:rsidRPr="00992A2C">
              <w:rPr>
                <w:rFonts w:ascii="Montserrat ExtraLight" w:hAnsi="Montserrat ExtraLight"/>
                <w:color w:val="494645"/>
                <w:sz w:val="24"/>
              </w:rPr>
              <w:t>Total</w:t>
            </w:r>
          </w:p>
        </w:tc>
        <w:tc>
          <w:tcPr>
            <w:tcW w:w="4411" w:type="dxa"/>
            <w:tcBorders>
              <w:left w:val="single" w:sz="4" w:space="0" w:color="F79646" w:themeColor="accent6"/>
            </w:tcBorders>
            <w:shd w:val="clear" w:color="auto" w:fill="FFFFFF" w:themeFill="background1"/>
          </w:tcPr>
          <w:p w14:paraId="6F000A06" w14:textId="00BD48B2" w:rsidR="00985254" w:rsidRPr="00992A2C" w:rsidRDefault="008402EF" w:rsidP="0098525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ExtraLight" w:hAnsi="Montserrat ExtraLight"/>
                <w:color w:val="494645"/>
                <w:sz w:val="24"/>
              </w:rPr>
            </w:pPr>
            <w:r>
              <w:rPr>
                <w:rFonts w:ascii="Montserrat ExtraLight" w:hAnsi="Montserrat ExtraLight"/>
                <w:color w:val="494645"/>
                <w:sz w:val="24"/>
              </w:rPr>
              <w:t>$</w:t>
            </w:r>
            <w:r w:rsidR="00410428">
              <w:rPr>
                <w:rFonts w:ascii="Montserrat ExtraLight" w:hAnsi="Montserrat ExtraLight"/>
                <w:color w:val="494645"/>
                <w:sz w:val="24"/>
              </w:rPr>
              <w:t>1</w:t>
            </w:r>
            <w:r w:rsidR="003D083C">
              <w:rPr>
                <w:rFonts w:ascii="Montserrat ExtraLight" w:hAnsi="Montserrat ExtraLight"/>
                <w:color w:val="494645"/>
                <w:sz w:val="24"/>
              </w:rPr>
              <w:t>00,000</w:t>
            </w:r>
          </w:p>
        </w:tc>
      </w:tr>
    </w:tbl>
    <w:p w14:paraId="2309711C" w14:textId="77777777" w:rsidR="00985254" w:rsidRPr="00992A2C" w:rsidRDefault="00985254" w:rsidP="00985254">
      <w:pPr>
        <w:spacing w:after="0"/>
        <w:rPr>
          <w:rFonts w:ascii="Montserrat ExtraLight" w:hAnsi="Montserrat ExtraLight"/>
          <w:color w:val="494645"/>
          <w:sz w:val="18"/>
          <w:szCs w:val="18"/>
        </w:rPr>
      </w:pPr>
    </w:p>
    <w:p w14:paraId="3C450A53" w14:textId="77777777" w:rsidR="008402EF" w:rsidRDefault="008402EF" w:rsidP="00985254">
      <w:pPr>
        <w:spacing w:after="0"/>
        <w:rPr>
          <w:rFonts w:ascii="Montserrat ExtraLight" w:hAnsi="Montserrat ExtraLight"/>
          <w:color w:val="494645"/>
          <w:sz w:val="18"/>
          <w:szCs w:val="18"/>
        </w:rPr>
      </w:pPr>
    </w:p>
    <w:p w14:paraId="3FA9F31C" w14:textId="77777777" w:rsidR="008402EF" w:rsidRDefault="008402EF" w:rsidP="00985254">
      <w:pPr>
        <w:spacing w:after="0"/>
        <w:rPr>
          <w:rFonts w:ascii="Montserrat ExtraLight" w:hAnsi="Montserrat ExtraLight"/>
          <w:color w:val="494645"/>
          <w:sz w:val="18"/>
          <w:szCs w:val="18"/>
        </w:rPr>
      </w:pPr>
    </w:p>
    <w:p w14:paraId="75E054A8" w14:textId="77777777" w:rsidR="008402EF" w:rsidRDefault="008402EF" w:rsidP="008402EF">
      <w:pPr>
        <w:spacing w:after="0"/>
        <w:rPr>
          <w:rFonts w:ascii="Montserrat ExtraLight" w:hAnsi="Montserrat ExtraLight"/>
          <w:color w:val="494645"/>
          <w:sz w:val="18"/>
          <w:szCs w:val="18"/>
        </w:rPr>
      </w:pPr>
    </w:p>
    <w:p w14:paraId="3A1CA8EB" w14:textId="5D91E5C1" w:rsidR="008402EF" w:rsidRDefault="008402EF" w:rsidP="0004332E">
      <w:pPr>
        <w:spacing w:after="0"/>
        <w:jc w:val="center"/>
        <w:rPr>
          <w:noProof/>
        </w:rPr>
      </w:pPr>
    </w:p>
    <w:p w14:paraId="412813E0" w14:textId="49109CA2" w:rsidR="003D083C" w:rsidRDefault="003D083C" w:rsidP="0004332E">
      <w:pPr>
        <w:spacing w:after="0"/>
        <w:jc w:val="center"/>
        <w:rPr>
          <w:rFonts w:ascii="Montserrat ExtraLight" w:hAnsi="Montserrat ExtraLight"/>
          <w:color w:val="494645"/>
          <w:sz w:val="18"/>
          <w:szCs w:val="18"/>
        </w:rPr>
      </w:pPr>
    </w:p>
    <w:p w14:paraId="1D55D456" w14:textId="77777777" w:rsidR="003D083C" w:rsidRDefault="003D083C" w:rsidP="0004332E">
      <w:pPr>
        <w:spacing w:after="0"/>
        <w:jc w:val="center"/>
        <w:rPr>
          <w:rFonts w:ascii="Montserrat ExtraLight" w:hAnsi="Montserrat ExtraLight"/>
          <w:color w:val="494645"/>
          <w:sz w:val="18"/>
          <w:szCs w:val="18"/>
        </w:rPr>
      </w:pPr>
      <w:bookmarkStart w:id="0" w:name="_GoBack"/>
      <w:bookmarkEnd w:id="0"/>
    </w:p>
    <w:p w14:paraId="78890AD2" w14:textId="77777777" w:rsidR="008402EF" w:rsidRPr="008402EF" w:rsidRDefault="008402EF" w:rsidP="008402EF">
      <w:pPr>
        <w:spacing w:after="0"/>
        <w:jc w:val="center"/>
        <w:rPr>
          <w:rFonts w:ascii="Gotham Book" w:hAnsi="Gotham Book"/>
          <w:color w:val="000000" w:themeColor="text1"/>
          <w:sz w:val="24"/>
          <w:szCs w:val="24"/>
        </w:rPr>
      </w:pPr>
      <w:r w:rsidRPr="008402EF">
        <w:rPr>
          <w:rFonts w:ascii="Gotham Book" w:hAnsi="Gotham Book"/>
          <w:color w:val="000000" w:themeColor="text1"/>
          <w:sz w:val="24"/>
          <w:szCs w:val="24"/>
        </w:rPr>
        <w:t>_______________________________</w:t>
      </w:r>
    </w:p>
    <w:p w14:paraId="3C71171F" w14:textId="77777777" w:rsidR="008402EF" w:rsidRDefault="008402EF" w:rsidP="008402EF">
      <w:pPr>
        <w:spacing w:after="0"/>
        <w:jc w:val="center"/>
        <w:rPr>
          <w:rFonts w:ascii="Gotham Book" w:hAnsi="Gotham Book"/>
          <w:color w:val="000000" w:themeColor="text1"/>
          <w:sz w:val="24"/>
          <w:szCs w:val="24"/>
        </w:rPr>
      </w:pPr>
      <w:r w:rsidRPr="008402EF">
        <w:rPr>
          <w:rFonts w:ascii="Gotham Book" w:hAnsi="Gotham Book"/>
          <w:color w:val="000000" w:themeColor="text1"/>
          <w:sz w:val="24"/>
          <w:szCs w:val="24"/>
        </w:rPr>
        <w:t>Iván Alvarez Malo Labastida</w:t>
      </w:r>
    </w:p>
    <w:p w14:paraId="5990CB6A" w14:textId="77777777" w:rsidR="008402EF" w:rsidRDefault="008402EF" w:rsidP="008402EF">
      <w:pPr>
        <w:spacing w:after="0"/>
        <w:jc w:val="center"/>
        <w:rPr>
          <w:rFonts w:ascii="Montserrat ExtraLight" w:hAnsi="Montserrat ExtraLight"/>
          <w:color w:val="000000" w:themeColor="text1"/>
          <w:sz w:val="24"/>
          <w:szCs w:val="24"/>
        </w:rPr>
      </w:pPr>
      <w:r>
        <w:rPr>
          <w:rFonts w:ascii="Montserrat ExtraLight" w:hAnsi="Montserrat ExtraLight"/>
          <w:color w:val="000000" w:themeColor="text1"/>
          <w:sz w:val="24"/>
          <w:szCs w:val="24"/>
        </w:rPr>
        <w:t>CEO</w:t>
      </w:r>
    </w:p>
    <w:p w14:paraId="22D88278" w14:textId="77777777" w:rsidR="008402EF" w:rsidRPr="008402EF" w:rsidRDefault="008402EF" w:rsidP="008402EF">
      <w:pPr>
        <w:spacing w:after="0"/>
        <w:jc w:val="center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>
        <w:rPr>
          <w:rFonts w:ascii="Montserrat ExtraLight" w:hAnsi="Montserrat ExtraLight"/>
          <w:color w:val="000000" w:themeColor="text1"/>
          <w:sz w:val="24"/>
          <w:szCs w:val="24"/>
        </w:rPr>
        <w:t>Steta&amp;Malo</w:t>
      </w:r>
      <w:proofErr w:type="spellEnd"/>
    </w:p>
    <w:p w14:paraId="6711EAB7" w14:textId="77777777" w:rsidR="002A6959" w:rsidRPr="00992A2C" w:rsidRDefault="002A6959" w:rsidP="002646D3">
      <w:pPr>
        <w:rPr>
          <w:rFonts w:ascii="Montserrat ExtraLight" w:hAnsi="Montserrat ExtraLight"/>
          <w:color w:val="494645"/>
          <w:sz w:val="20"/>
          <w:szCs w:val="20"/>
        </w:rPr>
      </w:pPr>
    </w:p>
    <w:p w14:paraId="3566665E" w14:textId="77777777" w:rsidR="002A6959" w:rsidRPr="00C437FC" w:rsidRDefault="002A6959" w:rsidP="002646D3">
      <w:pPr>
        <w:rPr>
          <w:color w:val="494645"/>
          <w:sz w:val="24"/>
        </w:rPr>
      </w:pPr>
      <w:r>
        <w:rPr>
          <w:noProof/>
          <w:color w:val="494645"/>
          <w:sz w:val="24"/>
          <w:lang w:eastAsia="es-MX"/>
        </w:rPr>
        <w:drawing>
          <wp:anchor distT="0" distB="0" distL="114300" distR="114300" simplePos="0" relativeHeight="251661312" behindDoc="0" locked="0" layoutInCell="1" allowOverlap="1" wp14:anchorId="4C13EE67" wp14:editId="33ADB63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72400" cy="100584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ci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6959" w:rsidRPr="00C437FC" w:rsidSect="00132A97">
      <w:headerReference w:type="default" r:id="rId11"/>
      <w:footerReference w:type="default" r:id="rId12"/>
      <w:pgSz w:w="12240" w:h="15840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8DA47" w14:textId="77777777" w:rsidR="00CD7827" w:rsidRDefault="00CD7827" w:rsidP="00BE6214">
      <w:pPr>
        <w:spacing w:after="0" w:line="240" w:lineRule="auto"/>
      </w:pPr>
      <w:r>
        <w:separator/>
      </w:r>
    </w:p>
  </w:endnote>
  <w:endnote w:type="continuationSeparator" w:id="0">
    <w:p w14:paraId="7BCD42F8" w14:textId="77777777" w:rsidR="00CD7827" w:rsidRDefault="00CD7827" w:rsidP="00BE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Montserrat ExtraLight">
    <w:panose1 w:val="00000300000000000000"/>
    <w:charset w:val="00"/>
    <w:family w:val="auto"/>
    <w:pitch w:val="variable"/>
    <w:sig w:usb0="20000007" w:usb1="00000001" w:usb2="00000000" w:usb3="00000000" w:csb0="00000193" w:csb1="00000000"/>
  </w:font>
  <w:font w:name="Gotham Bold">
    <w:altName w:val="Arial"/>
    <w:panose1 w:val="02000803030000020004"/>
    <w:charset w:val="00"/>
    <w:family w:val="auto"/>
    <w:pitch w:val="variable"/>
    <w:sig w:usb0="A00000AF" w:usb1="40000048" w:usb2="00000000" w:usb3="00000000" w:csb0="00000111" w:csb1="00000000"/>
  </w:font>
  <w:font w:name="Montserrat Ultra Light">
    <w:altName w:val="Courier New"/>
    <w:panose1 w:val="000003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otham Book"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2FA59" w14:textId="3DF92653" w:rsidR="0004332E" w:rsidRPr="00C2119F" w:rsidRDefault="0004332E" w:rsidP="00BE568A">
    <w:pPr>
      <w:pStyle w:val="Footer"/>
      <w:jc w:val="center"/>
      <w:rPr>
        <w:rFonts w:ascii="Montserrat ExtraLight" w:hAnsi="Montserrat ExtraLight"/>
        <w:color w:val="494645"/>
        <w:sz w:val="16"/>
      </w:rPr>
    </w:pPr>
    <w:r w:rsidRPr="00C2119F">
      <w:rPr>
        <w:rFonts w:ascii="Montserrat ExtraLight" w:hAnsi="Montserrat ExtraLight"/>
        <w:noProof/>
        <w:color w:val="494645"/>
        <w:sz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B3EDE4" wp14:editId="65BA3D5C">
              <wp:simplePos x="0" y="0"/>
              <wp:positionH relativeFrom="column">
                <wp:posOffset>4901565</wp:posOffset>
              </wp:positionH>
              <wp:positionV relativeFrom="paragraph">
                <wp:posOffset>-182880</wp:posOffset>
              </wp:positionV>
              <wp:extent cx="1699260" cy="533400"/>
              <wp:effectExtent l="0" t="0" r="0" b="0"/>
              <wp:wrapNone/>
              <wp:docPr id="30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926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C31BE7" w14:textId="77777777" w:rsidR="0004332E" w:rsidRPr="00D4297B" w:rsidRDefault="0004332E" w:rsidP="00F71AFE">
                          <w:pPr>
                            <w:spacing w:after="0"/>
                            <w:jc w:val="right"/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</w:pPr>
                          <w:r w:rsidRPr="00D4297B"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>contacto@stetamalo.com</w:t>
                          </w:r>
                        </w:p>
                        <w:p w14:paraId="38126973" w14:textId="77777777" w:rsidR="0004332E" w:rsidRPr="00D4297B" w:rsidRDefault="0004332E" w:rsidP="00F71AFE">
                          <w:pPr>
                            <w:spacing w:after="0"/>
                            <w:jc w:val="right"/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</w:pPr>
                          <w:r w:rsidRPr="00D4297B"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 xml:space="preserve">(442) </w:t>
                          </w:r>
                          <w:r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>2611227</w:t>
                          </w:r>
                        </w:p>
                        <w:p w14:paraId="35643646" w14:textId="77777777" w:rsidR="0004332E" w:rsidRPr="00D4297B" w:rsidRDefault="0004332E" w:rsidP="00F71AFE">
                          <w:pPr>
                            <w:spacing w:after="0"/>
                            <w:jc w:val="right"/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</w:pPr>
                          <w:r w:rsidRPr="00D4297B"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 xml:space="preserve">Querétaro, </w:t>
                          </w:r>
                          <w:proofErr w:type="spellStart"/>
                          <w:r w:rsidRPr="00D4297B"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>Qro</w:t>
                          </w:r>
                          <w:proofErr w:type="spellEnd"/>
                          <w:r w:rsidRPr="00D4297B"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3EDE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85.95pt;margin-top:-14.4pt;width:133.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" stroked="f">
              <v:textbox>
                <w:txbxContent>
                  <w:p w14:paraId="60C31BE7" w14:textId="77777777" w:rsidR="0004332E" w:rsidRPr="00D4297B" w:rsidRDefault="0004332E" w:rsidP="00F71AFE">
                    <w:pPr>
                      <w:spacing w:after="0"/>
                      <w:jc w:val="right"/>
                      <w:rPr>
                        <w:rFonts w:ascii="Montserrat ExtraLight" w:hAnsi="Montserrat ExtraLight"/>
                        <w:color w:val="494645"/>
                        <w:sz w:val="16"/>
                      </w:rPr>
                    </w:pPr>
                    <w:r w:rsidRPr="00D4297B"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>contacto@stetamalo.com</w:t>
                    </w:r>
                  </w:p>
                  <w:p w14:paraId="38126973" w14:textId="77777777" w:rsidR="0004332E" w:rsidRPr="00D4297B" w:rsidRDefault="0004332E" w:rsidP="00F71AFE">
                    <w:pPr>
                      <w:spacing w:after="0"/>
                      <w:jc w:val="right"/>
                      <w:rPr>
                        <w:rFonts w:ascii="Montserrat ExtraLight" w:hAnsi="Montserrat ExtraLight"/>
                        <w:color w:val="494645"/>
                        <w:sz w:val="16"/>
                      </w:rPr>
                    </w:pPr>
                    <w:r w:rsidRPr="00D4297B"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 xml:space="preserve">(442) </w:t>
                    </w:r>
                    <w:r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>2611227</w:t>
                    </w:r>
                  </w:p>
                  <w:p w14:paraId="35643646" w14:textId="77777777" w:rsidR="0004332E" w:rsidRPr="00D4297B" w:rsidRDefault="0004332E" w:rsidP="00F71AFE">
                    <w:pPr>
                      <w:spacing w:after="0"/>
                      <w:jc w:val="right"/>
                      <w:rPr>
                        <w:rFonts w:ascii="Montserrat ExtraLight" w:hAnsi="Montserrat ExtraLight"/>
                        <w:color w:val="494645"/>
                        <w:sz w:val="16"/>
                      </w:rPr>
                    </w:pPr>
                    <w:r w:rsidRPr="00D4297B"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 xml:space="preserve">Querétaro, </w:t>
                    </w:r>
                    <w:proofErr w:type="spellStart"/>
                    <w:r w:rsidRPr="00D4297B"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>Qro</w:t>
                    </w:r>
                    <w:proofErr w:type="spellEnd"/>
                    <w:r w:rsidRPr="00D4297B"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C2119F">
      <w:rPr>
        <w:rFonts w:ascii="Montserrat ExtraLight" w:hAnsi="Montserrat ExtraLight"/>
        <w:noProof/>
        <w:color w:val="494645"/>
        <w:sz w:val="20"/>
        <w:lang w:eastAsia="es-MX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4D0E417" wp14:editId="4CCB0EE3">
              <wp:simplePos x="0" y="0"/>
              <wp:positionH relativeFrom="column">
                <wp:posOffset>-1022985</wp:posOffset>
              </wp:positionH>
              <wp:positionV relativeFrom="paragraph">
                <wp:posOffset>-167005</wp:posOffset>
              </wp:positionV>
              <wp:extent cx="1699260" cy="5530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9260" cy="553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BB3B46" w14:textId="77777777" w:rsidR="0004332E" w:rsidRPr="00D4297B" w:rsidRDefault="0004332E" w:rsidP="00F71AFE">
                          <w:pPr>
                            <w:spacing w:after="0"/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</w:pPr>
                          <w:r w:rsidRPr="00D4297B"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>Cerro Blanco #500,</w:t>
                          </w:r>
                        </w:p>
                        <w:p w14:paraId="27DDA4ED" w14:textId="77777777" w:rsidR="0004332E" w:rsidRPr="00D4297B" w:rsidRDefault="0004332E" w:rsidP="00F71AFE">
                          <w:pPr>
                            <w:spacing w:after="0"/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</w:pPr>
                          <w:r w:rsidRPr="00D4297B"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>Centro Sur, Querétaro,</w:t>
                          </w:r>
                        </w:p>
                        <w:p w14:paraId="7D0CF049" w14:textId="77777777" w:rsidR="0004332E" w:rsidRPr="00D4297B" w:rsidRDefault="0004332E" w:rsidP="00F71AFE">
                          <w:pPr>
                            <w:spacing w:after="0"/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</w:pPr>
                          <w:proofErr w:type="spellStart"/>
                          <w:r w:rsidRPr="00D4297B"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>Qro</w:t>
                          </w:r>
                          <w:proofErr w:type="spellEnd"/>
                          <w:r w:rsidRPr="00D4297B"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>. CP 76090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D0E417" id="_x0000_s1028" type="#_x0000_t202" style="position:absolute;left:0;text-align:left;margin-left:-80.55pt;margin-top:-13.15pt;width:133.8pt;height:43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" stroked="f">
              <v:textbox>
                <w:txbxContent>
                  <w:p w14:paraId="16BB3B46" w14:textId="77777777" w:rsidR="0004332E" w:rsidRPr="00D4297B" w:rsidRDefault="0004332E" w:rsidP="00F71AFE">
                    <w:pPr>
                      <w:spacing w:after="0"/>
                      <w:rPr>
                        <w:rFonts w:ascii="Montserrat ExtraLight" w:hAnsi="Montserrat ExtraLight"/>
                        <w:color w:val="494645"/>
                        <w:sz w:val="16"/>
                      </w:rPr>
                    </w:pPr>
                    <w:r w:rsidRPr="00D4297B"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>Cerro Blanco #500,</w:t>
                    </w:r>
                  </w:p>
                  <w:p w14:paraId="27DDA4ED" w14:textId="77777777" w:rsidR="0004332E" w:rsidRPr="00D4297B" w:rsidRDefault="0004332E" w:rsidP="00F71AFE">
                    <w:pPr>
                      <w:spacing w:after="0"/>
                      <w:rPr>
                        <w:rFonts w:ascii="Montserrat ExtraLight" w:hAnsi="Montserrat ExtraLight"/>
                        <w:color w:val="494645"/>
                        <w:sz w:val="16"/>
                      </w:rPr>
                    </w:pPr>
                    <w:r w:rsidRPr="00D4297B"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>Centro Sur, Querétaro,</w:t>
                    </w:r>
                  </w:p>
                  <w:p w14:paraId="7D0CF049" w14:textId="77777777" w:rsidR="0004332E" w:rsidRPr="00D4297B" w:rsidRDefault="0004332E" w:rsidP="00F71AFE">
                    <w:pPr>
                      <w:spacing w:after="0"/>
                      <w:rPr>
                        <w:rFonts w:ascii="Montserrat ExtraLight" w:hAnsi="Montserrat ExtraLight"/>
                        <w:color w:val="494645"/>
                        <w:sz w:val="16"/>
                      </w:rPr>
                    </w:pPr>
                    <w:proofErr w:type="spellStart"/>
                    <w:r w:rsidRPr="00D4297B"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>Qro</w:t>
                    </w:r>
                    <w:proofErr w:type="spellEnd"/>
                    <w:r w:rsidRPr="00D4297B"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>. CP 76090</w:t>
                    </w:r>
                  </w:p>
                </w:txbxContent>
              </v:textbox>
            </v:shape>
          </w:pict>
        </mc:Fallback>
      </mc:AlternateContent>
    </w:r>
    <w:r w:rsidRPr="00C2119F">
      <w:rPr>
        <w:rFonts w:ascii="Montserrat ExtraLight" w:hAnsi="Montserrat ExtraLight"/>
        <w:noProof/>
        <w:color w:val="494645"/>
        <w:sz w:val="20"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6EDB6" wp14:editId="15DA3164">
              <wp:simplePos x="0" y="0"/>
              <wp:positionH relativeFrom="column">
                <wp:posOffset>-916305</wp:posOffset>
              </wp:positionH>
              <wp:positionV relativeFrom="paragraph">
                <wp:posOffset>-407670</wp:posOffset>
              </wp:positionV>
              <wp:extent cx="7444740" cy="0"/>
              <wp:effectExtent l="0" t="0" r="22860" b="19050"/>
              <wp:wrapNone/>
              <wp:docPr id="288" name="28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74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C91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543217" id="288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15pt,-32.1pt" to="514.05pt,-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" strokecolor="#dc911b" strokeweight="1pt"/>
          </w:pict>
        </mc:Fallback>
      </mc:AlternateContent>
    </w:r>
    <w:r w:rsidRPr="00C2119F">
      <w:rPr>
        <w:rFonts w:ascii="Montserrat ExtraLight" w:hAnsi="Montserrat ExtraLight"/>
        <w:color w:val="494645"/>
        <w:sz w:val="20"/>
      </w:rPr>
      <w:ptab w:relativeTo="margin" w:alignment="left" w:leader="none"/>
    </w:r>
    <w:r w:rsidRPr="00C2119F">
      <w:rPr>
        <w:rFonts w:ascii="Montserrat ExtraLight" w:hAnsi="Montserrat ExtraLight"/>
        <w:color w:val="494645"/>
        <w:sz w:val="16"/>
        <w:lang w:val="es-ES"/>
      </w:rPr>
      <w:t xml:space="preserve">Página </w:t>
    </w:r>
    <w:r w:rsidRPr="00C2119F">
      <w:rPr>
        <w:rFonts w:ascii="Montserrat ExtraLight" w:hAnsi="Montserrat ExtraLight"/>
        <w:b/>
        <w:color w:val="494645"/>
        <w:sz w:val="16"/>
      </w:rPr>
      <w:fldChar w:fldCharType="begin"/>
    </w:r>
    <w:r w:rsidRPr="00C2119F">
      <w:rPr>
        <w:rFonts w:ascii="Montserrat ExtraLight" w:hAnsi="Montserrat ExtraLight"/>
        <w:b/>
        <w:color w:val="494645"/>
        <w:sz w:val="16"/>
      </w:rPr>
      <w:instrText>PAGE  \* Arabic  \* MERGEFORMAT</w:instrText>
    </w:r>
    <w:r w:rsidRPr="00C2119F">
      <w:rPr>
        <w:rFonts w:ascii="Montserrat ExtraLight" w:hAnsi="Montserrat ExtraLight"/>
        <w:b/>
        <w:color w:val="494645"/>
        <w:sz w:val="16"/>
      </w:rPr>
      <w:fldChar w:fldCharType="separate"/>
    </w:r>
    <w:r w:rsidR="002D32F5" w:rsidRPr="002D32F5">
      <w:rPr>
        <w:rFonts w:ascii="Montserrat ExtraLight" w:hAnsi="Montserrat ExtraLight"/>
        <w:b/>
        <w:noProof/>
        <w:color w:val="494645"/>
        <w:sz w:val="16"/>
        <w:lang w:val="es-ES"/>
      </w:rPr>
      <w:t>3</w:t>
    </w:r>
    <w:r w:rsidRPr="00C2119F">
      <w:rPr>
        <w:rFonts w:ascii="Montserrat ExtraLight" w:hAnsi="Montserrat ExtraLight"/>
        <w:b/>
        <w:color w:val="494645"/>
        <w:sz w:val="16"/>
      </w:rPr>
      <w:fldChar w:fldCharType="end"/>
    </w:r>
    <w:r w:rsidRPr="00C2119F">
      <w:rPr>
        <w:rFonts w:ascii="Montserrat ExtraLight" w:hAnsi="Montserrat ExtraLight"/>
        <w:color w:val="494645"/>
        <w:sz w:val="16"/>
        <w:lang w:val="es-ES"/>
      </w:rPr>
      <w:t xml:space="preserve"> de </w:t>
    </w:r>
    <w:r w:rsidRPr="00C2119F">
      <w:rPr>
        <w:rFonts w:ascii="Montserrat ExtraLight" w:hAnsi="Montserrat ExtraLight"/>
        <w:b/>
        <w:color w:val="494645"/>
        <w:sz w:val="16"/>
      </w:rPr>
      <w:fldChar w:fldCharType="begin"/>
    </w:r>
    <w:r w:rsidRPr="00C2119F">
      <w:rPr>
        <w:rFonts w:ascii="Montserrat ExtraLight" w:hAnsi="Montserrat ExtraLight"/>
        <w:b/>
        <w:color w:val="494645"/>
        <w:sz w:val="16"/>
      </w:rPr>
      <w:instrText>NUMPAGES  \* Arabic  \* MERGEFORMAT</w:instrText>
    </w:r>
    <w:r w:rsidRPr="00C2119F">
      <w:rPr>
        <w:rFonts w:ascii="Montserrat ExtraLight" w:hAnsi="Montserrat ExtraLight"/>
        <w:b/>
        <w:color w:val="494645"/>
        <w:sz w:val="16"/>
      </w:rPr>
      <w:fldChar w:fldCharType="separate"/>
    </w:r>
    <w:r w:rsidR="002D32F5" w:rsidRPr="002D32F5">
      <w:rPr>
        <w:rFonts w:ascii="Montserrat ExtraLight" w:hAnsi="Montserrat ExtraLight"/>
        <w:b/>
        <w:noProof/>
        <w:color w:val="494645"/>
        <w:sz w:val="16"/>
        <w:lang w:val="es-ES"/>
      </w:rPr>
      <w:t>3</w:t>
    </w:r>
    <w:r w:rsidRPr="00C2119F">
      <w:rPr>
        <w:rFonts w:ascii="Montserrat ExtraLight" w:hAnsi="Montserrat ExtraLight"/>
        <w:b/>
        <w:color w:val="494645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03FBE" w14:textId="77777777" w:rsidR="00CD7827" w:rsidRDefault="00CD7827" w:rsidP="00BE6214">
      <w:pPr>
        <w:spacing w:after="0" w:line="240" w:lineRule="auto"/>
      </w:pPr>
      <w:r>
        <w:separator/>
      </w:r>
    </w:p>
  </w:footnote>
  <w:footnote w:type="continuationSeparator" w:id="0">
    <w:p w14:paraId="6D2F3F70" w14:textId="77777777" w:rsidR="00CD7827" w:rsidRDefault="00CD7827" w:rsidP="00BE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B82BC" w14:textId="77777777" w:rsidR="0004332E" w:rsidRDefault="0004332E" w:rsidP="00132A97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448F8DB" wp14:editId="2E7FE99D">
              <wp:simplePos x="0" y="0"/>
              <wp:positionH relativeFrom="column">
                <wp:posOffset>4110990</wp:posOffset>
              </wp:positionH>
              <wp:positionV relativeFrom="paragraph">
                <wp:posOffset>-26670</wp:posOffset>
              </wp:positionV>
              <wp:extent cx="2489835" cy="236220"/>
              <wp:effectExtent l="0" t="0" r="5715" b="0"/>
              <wp:wrapNone/>
              <wp:docPr id="28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9835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A58DBC" w14:textId="106D2071" w:rsidR="0004332E" w:rsidRPr="00992A2C" w:rsidRDefault="003D083C" w:rsidP="00132A97">
                          <w:pPr>
                            <w:jc w:val="right"/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</w:pPr>
                          <w:r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 xml:space="preserve">STAR </w:t>
                          </w:r>
                          <w:proofErr w:type="spellStart"/>
                          <w:r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>Technology</w:t>
                          </w:r>
                          <w:proofErr w:type="spellEnd"/>
                          <w:r>
                            <w:rPr>
                              <w:rFonts w:ascii="Montserrat ExtraLight" w:hAnsi="Montserrat ExtraLight"/>
                              <w:color w:val="494645"/>
                              <w:sz w:val="16"/>
                            </w:rPr>
                            <w:t xml:space="preserve">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48F8D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23.7pt;margin-top:-2.1pt;width:196.05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" stroked="f">
              <v:textbox>
                <w:txbxContent>
                  <w:p w14:paraId="6EA58DBC" w14:textId="106D2071" w:rsidR="0004332E" w:rsidRPr="00992A2C" w:rsidRDefault="003D083C" w:rsidP="00132A97">
                    <w:pPr>
                      <w:jc w:val="right"/>
                      <w:rPr>
                        <w:rFonts w:ascii="Montserrat ExtraLight" w:hAnsi="Montserrat ExtraLight"/>
                        <w:color w:val="494645"/>
                        <w:sz w:val="16"/>
                      </w:rPr>
                    </w:pPr>
                    <w:r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 xml:space="preserve">STAR </w:t>
                    </w:r>
                    <w:proofErr w:type="spellStart"/>
                    <w:r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>Technology</w:t>
                    </w:r>
                    <w:proofErr w:type="spellEnd"/>
                    <w:r>
                      <w:rPr>
                        <w:rFonts w:ascii="Montserrat ExtraLight" w:hAnsi="Montserrat ExtraLight"/>
                        <w:color w:val="494645"/>
                        <w:sz w:val="16"/>
                      </w:rPr>
                      <w:t xml:space="preserve"> Services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C31EFD8" wp14:editId="22CB1A12">
          <wp:simplePos x="0" y="0"/>
          <wp:positionH relativeFrom="column">
            <wp:posOffset>-866140</wp:posOffset>
          </wp:positionH>
          <wp:positionV relativeFrom="paragraph">
            <wp:posOffset>-187325</wp:posOffset>
          </wp:positionV>
          <wp:extent cx="2046605" cy="548640"/>
          <wp:effectExtent l="0" t="0" r="0" b="3810"/>
          <wp:wrapSquare wrapText="bothSides"/>
          <wp:docPr id="2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rib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6605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20519"/>
    <w:multiLevelType w:val="hybridMultilevel"/>
    <w:tmpl w:val="7CE4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44C3"/>
    <w:multiLevelType w:val="hybridMultilevel"/>
    <w:tmpl w:val="3A2858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B6379"/>
    <w:multiLevelType w:val="hybridMultilevel"/>
    <w:tmpl w:val="664259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EF"/>
    <w:rsid w:val="000014FA"/>
    <w:rsid w:val="0004332E"/>
    <w:rsid w:val="00070543"/>
    <w:rsid w:val="00087FDE"/>
    <w:rsid w:val="000D0A26"/>
    <w:rsid w:val="000D71F4"/>
    <w:rsid w:val="000F148A"/>
    <w:rsid w:val="000F4675"/>
    <w:rsid w:val="001111DF"/>
    <w:rsid w:val="00132A97"/>
    <w:rsid w:val="001C1B61"/>
    <w:rsid w:val="001C30C2"/>
    <w:rsid w:val="001C3D71"/>
    <w:rsid w:val="001C4938"/>
    <w:rsid w:val="001E42AB"/>
    <w:rsid w:val="00201862"/>
    <w:rsid w:val="002646D3"/>
    <w:rsid w:val="002A6959"/>
    <w:rsid w:val="002D32F5"/>
    <w:rsid w:val="00303D5F"/>
    <w:rsid w:val="003451A6"/>
    <w:rsid w:val="003675B2"/>
    <w:rsid w:val="00375906"/>
    <w:rsid w:val="003D083C"/>
    <w:rsid w:val="00410428"/>
    <w:rsid w:val="00413C10"/>
    <w:rsid w:val="0042175A"/>
    <w:rsid w:val="00475ABC"/>
    <w:rsid w:val="004C0EB6"/>
    <w:rsid w:val="004E041C"/>
    <w:rsid w:val="0056234D"/>
    <w:rsid w:val="00591D2B"/>
    <w:rsid w:val="00671228"/>
    <w:rsid w:val="00676465"/>
    <w:rsid w:val="0069077D"/>
    <w:rsid w:val="006C4705"/>
    <w:rsid w:val="00702EC2"/>
    <w:rsid w:val="0073350C"/>
    <w:rsid w:val="00771BB8"/>
    <w:rsid w:val="007E5BE2"/>
    <w:rsid w:val="008402EF"/>
    <w:rsid w:val="00890AC0"/>
    <w:rsid w:val="008B2741"/>
    <w:rsid w:val="00981119"/>
    <w:rsid w:val="00985254"/>
    <w:rsid w:val="0098783A"/>
    <w:rsid w:val="00992A2C"/>
    <w:rsid w:val="009C03BF"/>
    <w:rsid w:val="00A00B86"/>
    <w:rsid w:val="00AC15AE"/>
    <w:rsid w:val="00AF49E4"/>
    <w:rsid w:val="00AF5255"/>
    <w:rsid w:val="00B47AA7"/>
    <w:rsid w:val="00B66B23"/>
    <w:rsid w:val="00B74B7F"/>
    <w:rsid w:val="00BD3229"/>
    <w:rsid w:val="00BE568A"/>
    <w:rsid w:val="00BE6214"/>
    <w:rsid w:val="00C2119F"/>
    <w:rsid w:val="00C437FC"/>
    <w:rsid w:val="00CA4E6F"/>
    <w:rsid w:val="00CD7827"/>
    <w:rsid w:val="00CE386D"/>
    <w:rsid w:val="00D41234"/>
    <w:rsid w:val="00D4297B"/>
    <w:rsid w:val="00D449DD"/>
    <w:rsid w:val="00DC6D31"/>
    <w:rsid w:val="00DD3307"/>
    <w:rsid w:val="00DE02CB"/>
    <w:rsid w:val="00E26D45"/>
    <w:rsid w:val="00E528C1"/>
    <w:rsid w:val="00E64DC0"/>
    <w:rsid w:val="00E94D2A"/>
    <w:rsid w:val="00EA4467"/>
    <w:rsid w:val="00F7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38E247"/>
  <w15:docId w15:val="{6CA883C8-D889-4001-B102-733F1769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2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14"/>
  </w:style>
  <w:style w:type="paragraph" w:styleId="Footer">
    <w:name w:val="footer"/>
    <w:basedOn w:val="Normal"/>
    <w:link w:val="FooterChar"/>
    <w:uiPriority w:val="99"/>
    <w:unhideWhenUsed/>
    <w:rsid w:val="00BE62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214"/>
  </w:style>
  <w:style w:type="paragraph" w:styleId="BalloonText">
    <w:name w:val="Balloon Text"/>
    <w:basedOn w:val="Normal"/>
    <w:link w:val="BalloonTextChar"/>
    <w:uiPriority w:val="99"/>
    <w:semiHidden/>
    <w:unhideWhenUsed/>
    <w:rsid w:val="00BE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eNormal"/>
    <w:uiPriority w:val="43"/>
    <w:rsid w:val="004E0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D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ar\Documents\Custom%20Office%20Templates\Hoja%20Membre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56BE1-E2FF-4FDE-A5B9-165DA355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Membretada.dotx</Template>
  <TotalTime>1</TotalTime>
  <Pages>3</Pages>
  <Words>67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Alvarez Malo</dc:creator>
  <cp:lastModifiedBy>Ivan Alvarez Malo</cp:lastModifiedBy>
  <cp:revision>2</cp:revision>
  <cp:lastPrinted>2018-03-13T18:52:00Z</cp:lastPrinted>
  <dcterms:created xsi:type="dcterms:W3CDTF">2018-03-13T22:18:00Z</dcterms:created>
  <dcterms:modified xsi:type="dcterms:W3CDTF">2018-03-13T22:18:00Z</dcterms:modified>
</cp:coreProperties>
</file>